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4BC9" w:rsidRDefault="00285ADF">
      <w:pPr>
        <w:rPr>
          <w:b/>
          <w:bCs/>
          <w:sz w:val="84"/>
        </w:rPr>
      </w:pPr>
      <w:proofErr w:type="spellStart"/>
      <w:proofErr w:type="gramStart"/>
      <w:r>
        <w:rPr>
          <w:b/>
          <w:bCs/>
          <w:sz w:val="84"/>
        </w:rPr>
        <w:t>mU</w:t>
      </w:r>
      <w:proofErr w:type="spellEnd"/>
      <w:proofErr w:type="gramEnd"/>
      <w:r w:rsidR="00343BA9">
        <w:rPr>
          <w:b/>
          <w:bCs/>
          <w:sz w:val="84"/>
        </w:rPr>
        <w:t xml:space="preserve"> </w:t>
      </w:r>
      <w:r w:rsidR="003220AF">
        <w:rPr>
          <w:rFonts w:hint="eastAsia"/>
          <w:b/>
          <w:bCs/>
          <w:sz w:val="84"/>
        </w:rPr>
        <w:t>Mesh Editor</w:t>
      </w:r>
      <w:r w:rsidR="008D7B2F">
        <w:rPr>
          <w:rFonts w:hint="eastAsia"/>
          <w:b/>
          <w:bCs/>
          <w:sz w:val="84"/>
        </w:rPr>
        <w:t xml:space="preserve"> </w:t>
      </w:r>
    </w:p>
    <w:p w:rsidR="00934BC9" w:rsidRDefault="008D7B2F">
      <w:pPr>
        <w:rPr>
          <w:b/>
          <w:bCs/>
          <w:sz w:val="84"/>
        </w:rPr>
      </w:pPr>
      <w:r>
        <w:rPr>
          <w:rFonts w:hint="eastAsia"/>
          <w:b/>
          <w:bCs/>
          <w:sz w:val="84"/>
        </w:rPr>
        <w:t>User Manual</w:t>
      </w:r>
    </w:p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8D7B2F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August 2014</w:t>
      </w:r>
    </w:p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>
      <w:bookmarkStart w:id="0" w:name="_GoBack"/>
      <w:bookmarkEnd w:id="0"/>
    </w:p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8D7B2F">
      <w:pPr>
        <w:pStyle w:val="1"/>
      </w:pPr>
      <w:r>
        <w:rPr>
          <w:rFonts w:hint="eastAsia"/>
        </w:rPr>
        <w:lastRenderedPageBreak/>
        <w:t>Start Extension</w:t>
      </w:r>
    </w:p>
    <w:p w:rsidR="00934BC9" w:rsidRDefault="00285ADF">
      <w:proofErr w:type="spellStart"/>
      <w:proofErr w:type="gramStart"/>
      <w:r>
        <w:t>mU</w:t>
      </w:r>
      <w:proofErr w:type="spellEnd"/>
      <w:proofErr w:type="gramEnd"/>
      <w:r w:rsidR="003220AF">
        <w:rPr>
          <w:rFonts w:hint="eastAsia"/>
        </w:rPr>
        <w:t xml:space="preserve"> Mesh Editor</w:t>
      </w:r>
      <w:r w:rsidR="008D7B2F">
        <w:rPr>
          <w:rFonts w:hint="eastAsia"/>
        </w:rPr>
        <w:t xml:space="preserve"> Panel can be opened through Window-&gt;</w:t>
      </w:r>
      <w:proofErr w:type="spellStart"/>
      <w:r>
        <w:t>mU</w:t>
      </w:r>
      <w:proofErr w:type="spellEnd"/>
      <w:r w:rsidR="003220AF">
        <w:rPr>
          <w:rFonts w:hint="eastAsia"/>
        </w:rPr>
        <w:t xml:space="preserve"> Mesh Editor</w:t>
      </w:r>
      <w:r w:rsidR="008D7B2F">
        <w:rPr>
          <w:rFonts w:hint="eastAsia"/>
        </w:rPr>
        <w:t xml:space="preserve"> Panel. Once the panel is opened, </w:t>
      </w:r>
      <w:proofErr w:type="spellStart"/>
      <w:r w:rsidR="008D7B2F">
        <w:rPr>
          <w:rFonts w:hint="eastAsia"/>
        </w:rPr>
        <w:t>GameObjects</w:t>
      </w:r>
      <w:proofErr w:type="spellEnd"/>
      <w:r w:rsidR="008D7B2F">
        <w:rPr>
          <w:rFonts w:hint="eastAsia"/>
        </w:rPr>
        <w:t xml:space="preserve"> with </w:t>
      </w:r>
      <w:proofErr w:type="spellStart"/>
      <w:r w:rsidR="008D7B2F">
        <w:rPr>
          <w:rFonts w:hint="eastAsia"/>
        </w:rPr>
        <w:t>MeshFilter</w:t>
      </w:r>
      <w:proofErr w:type="spellEnd"/>
      <w:r w:rsidR="008D7B2F">
        <w:rPr>
          <w:rFonts w:hint="eastAsia"/>
        </w:rPr>
        <w:t xml:space="preserve"> component in scene view can be processed by this extension.</w:t>
      </w:r>
    </w:p>
    <w:p w:rsidR="00934BC9" w:rsidRDefault="008D7B2F">
      <w:pPr>
        <w:pStyle w:val="1"/>
      </w:pPr>
      <w:r>
        <w:rPr>
          <w:rFonts w:hint="eastAsia"/>
        </w:rPr>
        <w:t>Main Window</w:t>
      </w:r>
    </w:p>
    <w:p w:rsidR="00CC4FB7" w:rsidRDefault="003220AF" w:rsidP="00CC4FB7">
      <w:pPr>
        <w:keepNext/>
        <w:jc w:val="center"/>
      </w:pPr>
      <w:r>
        <w:rPr>
          <w:noProof/>
        </w:rPr>
        <w:drawing>
          <wp:inline distT="0" distB="0" distL="0" distR="0" wp14:anchorId="339FE7C0" wp14:editId="13922FF3">
            <wp:extent cx="3505200" cy="4629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34BC9" w:rsidRDefault="00CC4FB7" w:rsidP="00CC4FB7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Figure \* ARABIC </w:instrText>
      </w:r>
      <w:r w:rsidR="00D85A2E">
        <w:fldChar w:fldCharType="separate"/>
      </w:r>
      <w:r w:rsidR="00976F50">
        <w:rPr>
          <w:noProof/>
        </w:rPr>
        <w:t>1</w:t>
      </w:r>
      <w:r w:rsidR="00D85A2E">
        <w:rPr>
          <w:noProof/>
        </w:rPr>
        <w:fldChar w:fldCharType="end"/>
      </w:r>
      <w:r>
        <w:rPr>
          <w:rFonts w:hint="eastAsia"/>
        </w:rPr>
        <w:t>M</w:t>
      </w:r>
      <w:r>
        <w:t>ain Window</w:t>
      </w:r>
    </w:p>
    <w:p w:rsidR="00934BC9" w:rsidRDefault="008D7B2F">
      <w:pPr>
        <w:pStyle w:val="2"/>
      </w:pPr>
      <w:r>
        <w:rPr>
          <w:rFonts w:hint="eastAsia"/>
        </w:rPr>
        <w:t>Edit Mode</w:t>
      </w:r>
    </w:p>
    <w:p w:rsidR="00934BC9" w:rsidRDefault="00285ADF">
      <w:proofErr w:type="spellStart"/>
      <w:proofErr w:type="gramStart"/>
      <w:r>
        <w:t>mU</w:t>
      </w:r>
      <w:proofErr w:type="spellEnd"/>
      <w:proofErr w:type="gramEnd"/>
      <w:r w:rsidR="003220AF">
        <w:rPr>
          <w:rFonts w:hint="eastAsia"/>
        </w:rPr>
        <w:t xml:space="preserve"> Mesh Editor</w:t>
      </w:r>
      <w:r w:rsidR="008D7B2F">
        <w:rPr>
          <w:rFonts w:hint="eastAsia"/>
        </w:rPr>
        <w:t xml:space="preserve"> provides 4 editing modes: Object, Face, Edge and Vertex. You can switch between these modes by choosing under the drop-down menu or right click on scene view and drag mo</w:t>
      </w:r>
      <w:r w:rsidR="005F6856">
        <w:t>u</w:t>
      </w:r>
      <w:r w:rsidR="008D7B2F">
        <w:rPr>
          <w:rFonts w:hint="eastAsia"/>
        </w:rPr>
        <w:t>se onto the desired editing mode on the marking menu. You have to select an object before switching editing mode.</w:t>
      </w:r>
    </w:p>
    <w:p w:rsidR="00CC4FB7" w:rsidRDefault="00B9172C" w:rsidP="00CC4F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60E32D" wp14:editId="29F7FFAE">
            <wp:extent cx="3305175" cy="1152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C9" w:rsidRDefault="00CC4FB7" w:rsidP="00CC4FB7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</w:instrText>
      </w:r>
      <w:r w:rsidR="00D85A2E">
        <w:instrText xml:space="preserve">e \* ARABIC </w:instrText>
      </w:r>
      <w:r w:rsidR="00D85A2E">
        <w:fldChar w:fldCharType="separate"/>
      </w:r>
      <w:r w:rsidR="00976F50">
        <w:rPr>
          <w:noProof/>
        </w:rPr>
        <w:t>2</w:t>
      </w:r>
      <w:r w:rsidR="00D85A2E">
        <w:rPr>
          <w:noProof/>
        </w:rPr>
        <w:fldChar w:fldCharType="end"/>
      </w:r>
      <w:r>
        <w:t xml:space="preserve"> Switch Edit Mode Using Drop-Down Menu</w:t>
      </w:r>
    </w:p>
    <w:p w:rsidR="00934BC9" w:rsidRDefault="00934BC9"/>
    <w:p w:rsidR="00CC4FB7" w:rsidRDefault="00B9172C" w:rsidP="00CC4FB7">
      <w:pPr>
        <w:keepNext/>
        <w:jc w:val="center"/>
      </w:pPr>
      <w:r>
        <w:rPr>
          <w:noProof/>
        </w:rPr>
        <w:drawing>
          <wp:inline distT="0" distB="0" distL="0" distR="0" wp14:anchorId="024CCEB6" wp14:editId="57A2CFD1">
            <wp:extent cx="2667000" cy="1571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C9" w:rsidRDefault="00CC4FB7" w:rsidP="00CC4FB7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Figure \* ARABIC </w:instrText>
      </w:r>
      <w:r w:rsidR="00D85A2E">
        <w:fldChar w:fldCharType="separate"/>
      </w:r>
      <w:r w:rsidR="00976F50">
        <w:rPr>
          <w:noProof/>
        </w:rPr>
        <w:t>3</w:t>
      </w:r>
      <w:r w:rsidR="00D85A2E">
        <w:rPr>
          <w:noProof/>
        </w:rPr>
        <w:fldChar w:fldCharType="end"/>
      </w:r>
      <w:r>
        <w:t xml:space="preserve"> Switch Edit Mode Using Marking Menu</w:t>
      </w:r>
    </w:p>
    <w:p w:rsidR="00934BC9" w:rsidRDefault="00934BC9"/>
    <w:p w:rsidR="00934BC9" w:rsidRDefault="008D7B2F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Edit On Original Mesh</w:t>
      </w:r>
    </w:p>
    <w:p w:rsidR="00297F18" w:rsidRDefault="00B9172C" w:rsidP="00297F18">
      <w:pPr>
        <w:keepNext/>
        <w:jc w:val="center"/>
      </w:pPr>
      <w:r>
        <w:rPr>
          <w:noProof/>
        </w:rPr>
        <w:drawing>
          <wp:inline distT="0" distB="0" distL="0" distR="0" wp14:anchorId="222377C0" wp14:editId="45B5D472">
            <wp:extent cx="3314700" cy="1362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C9" w:rsidRDefault="00297F18" w:rsidP="00297F18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Figure \* ARABIC </w:instrText>
      </w:r>
      <w:r w:rsidR="00D85A2E">
        <w:fldChar w:fldCharType="separate"/>
      </w:r>
      <w:r w:rsidR="00976F50">
        <w:rPr>
          <w:noProof/>
        </w:rPr>
        <w:t>4</w:t>
      </w:r>
      <w:r w:rsidR="00D85A2E">
        <w:rPr>
          <w:noProof/>
        </w:rPr>
        <w:fldChar w:fldCharType="end"/>
      </w:r>
      <w:r>
        <w:t xml:space="preserve"> Edit On Original Mesh</w:t>
      </w:r>
    </w:p>
    <w:p w:rsidR="00297F18" w:rsidRPr="00297F18" w:rsidRDefault="00297F18" w:rsidP="00297F18"/>
    <w:p w:rsidR="00934BC9" w:rsidRDefault="008D7B2F">
      <w:r>
        <w:rPr>
          <w:rFonts w:hint="eastAsia"/>
        </w:rPr>
        <w:t xml:space="preserve">If selected, </w:t>
      </w:r>
      <w:proofErr w:type="spellStart"/>
      <w:r w:rsidR="00285ADF">
        <w:t>mU</w:t>
      </w:r>
      <w:proofErr w:type="spellEnd"/>
      <w:r w:rsidR="003220AF">
        <w:rPr>
          <w:rFonts w:hint="eastAsia"/>
        </w:rPr>
        <w:t xml:space="preserve"> Mesh Editor</w:t>
      </w:r>
      <w:r>
        <w:rPr>
          <w:rFonts w:hint="eastAsia"/>
        </w:rPr>
        <w:t xml:space="preserve"> will edit the shared mesh between all mesh instance, including the imported mesh and prefab (but not on the model source file like *.</w:t>
      </w:r>
      <w:proofErr w:type="spellStart"/>
      <w:proofErr w:type="gram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*.</w:t>
      </w:r>
      <w:proofErr w:type="spellStart"/>
      <w:r>
        <w:rPr>
          <w:rFonts w:hint="eastAsia"/>
        </w:rPr>
        <w:t>fbx</w:t>
      </w:r>
      <w:proofErr w:type="spellEnd"/>
      <w:r>
        <w:rPr>
          <w:rFonts w:hint="eastAsia"/>
        </w:rPr>
        <w:t xml:space="preserve"> etc.)</w:t>
      </w:r>
    </w:p>
    <w:p w:rsidR="00934BC9" w:rsidRDefault="008D7B2F">
      <w:r>
        <w:rPr>
          <w:rFonts w:hint="eastAsia"/>
        </w:rPr>
        <w:t xml:space="preserve">Otherwise, a separated mesh copy will be created, and only the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 xml:space="preserve"> being edited will be affected. You have to save this mesh to disk before you can use it to create a prefab, or it'll be empty after instantiation. You can change saving path by typing in 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 xml:space="preserve"> or browsing. The containing folder has to be within Assets folder of this project.</w:t>
      </w:r>
    </w:p>
    <w:p w:rsidR="00934BC9" w:rsidRDefault="00934BC9"/>
    <w:p w:rsidR="00934BC9" w:rsidRDefault="008D7B2F">
      <w:r>
        <w:rPr>
          <w:rFonts w:hint="eastAsia"/>
        </w:rPr>
        <w:t>Face Editing Tool will be introduced in later chapter.</w:t>
      </w:r>
    </w:p>
    <w:p w:rsidR="00E50CA1" w:rsidRDefault="00E50CA1"/>
    <w:p w:rsidR="00E50CA1" w:rsidRDefault="00E50CA1"/>
    <w:p w:rsidR="00E50CA1" w:rsidRDefault="00E50CA1"/>
    <w:p w:rsidR="00E50CA1" w:rsidRDefault="00E50CA1"/>
    <w:p w:rsidR="00934BC9" w:rsidRDefault="008D7B2F" w:rsidP="00CC4FB7">
      <w:pPr>
        <w:pStyle w:val="1"/>
      </w:pPr>
      <w:r>
        <w:rPr>
          <w:rFonts w:hint="eastAsia"/>
        </w:rPr>
        <w:lastRenderedPageBreak/>
        <w:t>Toolbar</w:t>
      </w:r>
    </w:p>
    <w:p w:rsidR="00934BC9" w:rsidRDefault="00B9172C" w:rsidP="00B9172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107315</wp:posOffset>
                </wp:positionV>
                <wp:extent cx="981075" cy="137160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BC9" w:rsidRDefault="00934BC9"/>
                          <w:p w:rsidR="00934BC9" w:rsidRDefault="008D7B2F">
                            <w:r>
                              <w:rPr>
                                <w:rFonts w:hint="eastAsia"/>
                              </w:rPr>
                              <w:t>Move Tool</w:t>
                            </w:r>
                          </w:p>
                          <w:p w:rsidR="00934BC9" w:rsidRDefault="00934BC9"/>
                          <w:p w:rsidR="00934BC9" w:rsidRDefault="008D7B2F">
                            <w:r>
                              <w:rPr>
                                <w:rFonts w:hint="eastAsia"/>
                              </w:rPr>
                              <w:t>Rotate Tool</w:t>
                            </w:r>
                          </w:p>
                          <w:p w:rsidR="00934BC9" w:rsidRDefault="00934BC9"/>
                          <w:p w:rsidR="00934BC9" w:rsidRDefault="008D7B2F">
                            <w:r>
                              <w:rPr>
                                <w:rFonts w:hint="eastAsia"/>
                              </w:rPr>
                              <w:t>Scale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75pt;margin-top:8.45pt;width:77.25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7pDgg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" stroked="f">
                <v:textbox>
                  <w:txbxContent>
                    <w:p w:rsidR="00934BC9" w:rsidRDefault="00934BC9"/>
                    <w:p w:rsidR="00934BC9" w:rsidRDefault="008D7B2F">
                      <w:r>
                        <w:rPr>
                          <w:rFonts w:hint="eastAsia"/>
                        </w:rPr>
                        <w:t>Move Tool</w:t>
                      </w:r>
                    </w:p>
                    <w:p w:rsidR="00934BC9" w:rsidRDefault="00934BC9"/>
                    <w:p w:rsidR="00934BC9" w:rsidRDefault="008D7B2F">
                      <w:r>
                        <w:rPr>
                          <w:rFonts w:hint="eastAsia"/>
                        </w:rPr>
                        <w:t>Rotate Tool</w:t>
                      </w:r>
                    </w:p>
                    <w:p w:rsidR="00934BC9" w:rsidRDefault="00934BC9"/>
                    <w:p w:rsidR="00934BC9" w:rsidRDefault="008D7B2F">
                      <w:r>
                        <w:rPr>
                          <w:rFonts w:hint="eastAsia"/>
                        </w:rPr>
                        <w:t>Scale Tool</w:t>
                      </w:r>
                    </w:p>
                  </w:txbxContent>
                </v:textbox>
              </v:shape>
            </w:pict>
          </mc:Fallback>
        </mc:AlternateContent>
      </w:r>
      <w:r w:rsidR="00044735" w:rsidRPr="00044735">
        <w:rPr>
          <w:noProof/>
        </w:rPr>
        <w:t xml:space="preserve"> </w:t>
      </w:r>
      <w:r w:rsidR="00044735">
        <w:rPr>
          <w:noProof/>
        </w:rPr>
        <w:drawing>
          <wp:inline distT="0" distB="0" distL="0" distR="0" wp14:anchorId="17537948" wp14:editId="6BC58E8A">
            <wp:extent cx="533400" cy="1457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735">
        <w:rPr>
          <w:noProof/>
        </w:rPr>
        <w:t xml:space="preserve"> </w:t>
      </w:r>
    </w:p>
    <w:p w:rsidR="00825B9B" w:rsidRDefault="00825B9B" w:rsidP="00B9172C"/>
    <w:p w:rsidR="00934BC9" w:rsidRDefault="008D7B2F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Selection</w:t>
      </w:r>
    </w:p>
    <w:p w:rsidR="00934BC9" w:rsidRDefault="008D7B2F">
      <w:r>
        <w:rPr>
          <w:rFonts w:hint="eastAsia"/>
        </w:rPr>
        <w:t>To select a verte</w:t>
      </w:r>
      <w:r w:rsidR="003C4E84">
        <w:rPr>
          <w:rFonts w:hint="eastAsia"/>
        </w:rPr>
        <w:t>x/edge/face, click on it and</w:t>
      </w:r>
      <w:r>
        <w:rPr>
          <w:rFonts w:hint="eastAsia"/>
        </w:rPr>
        <w:t xml:space="preserve"> it will be highlighted. Hold "Shift" to select multiple vertex/edge/face. Drag a rectangle on scene view to select all vertex/edge/face within the rectangle area. Press "Q" to enter selection mode without display the handles.</w:t>
      </w:r>
    </w:p>
    <w:p w:rsidR="00934BC9" w:rsidRDefault="00934BC9"/>
    <w:p w:rsidR="00934BC9" w:rsidRDefault="008D7B2F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Move</w:t>
      </w:r>
    </w:p>
    <w:p w:rsidR="00934BC9" w:rsidRDefault="008D7B2F">
      <w:r>
        <w:rPr>
          <w:rFonts w:hint="eastAsia"/>
        </w:rPr>
        <w:t xml:space="preserve">To enter moving mode, Press "W" or click on Move Tool icon on toolbar. A moving handle will show up in scene view. You can move elements by dragging the handles around. </w:t>
      </w:r>
    </w:p>
    <w:p w:rsidR="00934BC9" w:rsidRDefault="008D7B2F">
      <w:pPr>
        <w:rPr>
          <w:b/>
          <w:bCs/>
        </w:rPr>
      </w:pPr>
      <w:r>
        <w:rPr>
          <w:rFonts w:hint="eastAsia"/>
          <w:b/>
          <w:bCs/>
        </w:rPr>
        <w:t>Moving Coordinates:</w:t>
      </w:r>
    </w:p>
    <w:p w:rsidR="00780A99" w:rsidRDefault="00B9172C" w:rsidP="00780A99">
      <w:pPr>
        <w:keepNext/>
        <w:jc w:val="center"/>
      </w:pPr>
      <w:r>
        <w:rPr>
          <w:noProof/>
        </w:rPr>
        <w:drawing>
          <wp:inline distT="0" distB="0" distL="0" distR="0" wp14:anchorId="513BE854" wp14:editId="024CB0DE">
            <wp:extent cx="3324225" cy="552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C9" w:rsidRDefault="00780A99" w:rsidP="00780A99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Figure \* ARABIC </w:instrText>
      </w:r>
      <w:r w:rsidR="00D85A2E">
        <w:fldChar w:fldCharType="separate"/>
      </w:r>
      <w:r w:rsidR="00976F50">
        <w:rPr>
          <w:noProof/>
        </w:rPr>
        <w:t>5</w:t>
      </w:r>
      <w:r w:rsidR="00D85A2E">
        <w:rPr>
          <w:noProof/>
        </w:rPr>
        <w:fldChar w:fldCharType="end"/>
      </w:r>
      <w:r>
        <w:t xml:space="preserve"> Move Tool Option</w:t>
      </w:r>
    </w:p>
    <w:p w:rsidR="00934BC9" w:rsidRDefault="008D7B2F">
      <w:r>
        <w:rPr>
          <w:rFonts w:hint="eastAsia"/>
        </w:rPr>
        <w:t>Local: Using Object's local coordinates</w:t>
      </w:r>
    </w:p>
    <w:p w:rsidR="00934BC9" w:rsidRDefault="008D7B2F">
      <w:r>
        <w:rPr>
          <w:rFonts w:hint="eastAsia"/>
        </w:rPr>
        <w:t>World: Using World coordinates</w:t>
      </w:r>
    </w:p>
    <w:p w:rsidR="00934BC9" w:rsidRDefault="008D7B2F">
      <w:r>
        <w:rPr>
          <w:rFonts w:hint="eastAsia"/>
        </w:rPr>
        <w:t>Average Normal: Using the average face normal as the Y direction.</w:t>
      </w:r>
      <w:r w:rsidR="005F6856">
        <w:t xml:space="preserve"> (Only available under face editing mode)</w:t>
      </w:r>
    </w:p>
    <w:p w:rsidR="00934BC9" w:rsidRDefault="00934BC9"/>
    <w:p w:rsidR="00934BC9" w:rsidRDefault="008D7B2F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Rotate</w:t>
      </w:r>
    </w:p>
    <w:p w:rsidR="00934BC9" w:rsidRDefault="008D7B2F">
      <w:r>
        <w:rPr>
          <w:rFonts w:hint="eastAsia"/>
        </w:rPr>
        <w:t xml:space="preserve">To enter rotating mode, Press "E" or click on Rotate Tool icon on toolbar. A rotation handle will show up in scene view. You can rotate elements by rotating the handles. </w:t>
      </w:r>
    </w:p>
    <w:p w:rsidR="00934BC9" w:rsidRDefault="008D7B2F">
      <w:pPr>
        <w:rPr>
          <w:b/>
          <w:bCs/>
        </w:rPr>
      </w:pPr>
      <w:r>
        <w:rPr>
          <w:rFonts w:hint="eastAsia"/>
          <w:b/>
          <w:bCs/>
        </w:rPr>
        <w:t>Rotation Coordinates:</w:t>
      </w:r>
    </w:p>
    <w:p w:rsidR="00E50CA1" w:rsidRDefault="00B9172C" w:rsidP="00E50CA1">
      <w:pPr>
        <w:keepNext/>
        <w:jc w:val="center"/>
      </w:pPr>
      <w:r>
        <w:rPr>
          <w:noProof/>
        </w:rPr>
        <w:drawing>
          <wp:inline distT="0" distB="0" distL="0" distR="0" wp14:anchorId="31FB787F" wp14:editId="174A757C">
            <wp:extent cx="790575" cy="561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C9" w:rsidRDefault="00E50CA1" w:rsidP="00E50CA1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Figure \* ARABIC </w:instrText>
      </w:r>
      <w:r w:rsidR="00D85A2E">
        <w:fldChar w:fldCharType="separate"/>
      </w:r>
      <w:r w:rsidR="00976F50">
        <w:rPr>
          <w:noProof/>
        </w:rPr>
        <w:t>6</w:t>
      </w:r>
      <w:r w:rsidR="00D85A2E">
        <w:rPr>
          <w:noProof/>
        </w:rPr>
        <w:fldChar w:fldCharType="end"/>
      </w:r>
      <w:r>
        <w:t xml:space="preserve"> Rotate Tool Option</w:t>
      </w:r>
    </w:p>
    <w:p w:rsidR="00934BC9" w:rsidRDefault="008D7B2F">
      <w:r>
        <w:rPr>
          <w:rFonts w:hint="eastAsia"/>
        </w:rPr>
        <w:t>Local: Using Object's local coordinates.</w:t>
      </w:r>
    </w:p>
    <w:p w:rsidR="00934BC9" w:rsidRDefault="00934BC9"/>
    <w:p w:rsidR="005F6856" w:rsidRDefault="005F6856"/>
    <w:p w:rsidR="00934BC9" w:rsidRDefault="008D7B2F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lastRenderedPageBreak/>
        <w:t>Scale</w:t>
      </w:r>
    </w:p>
    <w:p w:rsidR="00934BC9" w:rsidRDefault="008D7B2F">
      <w:r>
        <w:rPr>
          <w:rFonts w:hint="eastAsia"/>
        </w:rPr>
        <w:t xml:space="preserve">To enter scaling mode, Press "R" or click on Scale Tool icon on toolbar. A scaling handle will show up in scene view. You can scale face by dragging the handles. </w:t>
      </w:r>
    </w:p>
    <w:p w:rsidR="00934BC9" w:rsidRDefault="008D7B2F">
      <w:pPr>
        <w:rPr>
          <w:b/>
          <w:bCs/>
        </w:rPr>
      </w:pPr>
      <w:r>
        <w:rPr>
          <w:rFonts w:hint="eastAsia"/>
          <w:b/>
          <w:bCs/>
        </w:rPr>
        <w:t>Scaling Coordinates:</w:t>
      </w:r>
    </w:p>
    <w:p w:rsidR="001739C2" w:rsidRDefault="00B9172C" w:rsidP="001739C2">
      <w:pPr>
        <w:keepNext/>
        <w:jc w:val="center"/>
      </w:pPr>
      <w:r>
        <w:rPr>
          <w:noProof/>
        </w:rPr>
        <w:drawing>
          <wp:inline distT="0" distB="0" distL="0" distR="0" wp14:anchorId="0264032F" wp14:editId="51DAC644">
            <wp:extent cx="3333750" cy="57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C9" w:rsidRDefault="001739C2" w:rsidP="001739C2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Figure \* ARABIC </w:instrText>
      </w:r>
      <w:r w:rsidR="00D85A2E">
        <w:fldChar w:fldCharType="separate"/>
      </w:r>
      <w:r w:rsidR="00976F50">
        <w:rPr>
          <w:noProof/>
        </w:rPr>
        <w:t>7</w:t>
      </w:r>
      <w:r w:rsidR="00D85A2E">
        <w:rPr>
          <w:noProof/>
        </w:rPr>
        <w:fldChar w:fldCharType="end"/>
      </w:r>
      <w:r>
        <w:t xml:space="preserve"> Scale Tool Option</w:t>
      </w:r>
    </w:p>
    <w:p w:rsidR="00934BC9" w:rsidRDefault="008D7B2F">
      <w:r>
        <w:rPr>
          <w:rFonts w:hint="eastAsia"/>
        </w:rPr>
        <w:t>Local: Using Object's local coordinates</w:t>
      </w:r>
    </w:p>
    <w:p w:rsidR="00934BC9" w:rsidRDefault="008D7B2F">
      <w:r>
        <w:rPr>
          <w:rFonts w:hint="eastAsia"/>
        </w:rPr>
        <w:t>World: Using World coordinates</w:t>
      </w:r>
    </w:p>
    <w:p w:rsidR="00934BC9" w:rsidRDefault="008D7B2F">
      <w:r>
        <w:rPr>
          <w:rFonts w:hint="eastAsia"/>
        </w:rPr>
        <w:t>Average Normal: Using the average face normal as the Y direction.</w:t>
      </w:r>
      <w:r w:rsidR="005F6856">
        <w:t xml:space="preserve"> (Only available under face editing mode)</w:t>
      </w:r>
    </w:p>
    <w:p w:rsidR="00934BC9" w:rsidRDefault="00934BC9"/>
    <w:p w:rsidR="00934BC9" w:rsidRDefault="008D7B2F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Undo</w:t>
      </w:r>
    </w:p>
    <w:p w:rsidR="00934BC9" w:rsidRDefault="003C4E84" w:rsidP="00B9172C">
      <w:r>
        <w:rPr>
          <w:rFonts w:hint="eastAsia"/>
        </w:rPr>
        <w:t xml:space="preserve">The Undo function has been integrated with </w:t>
      </w:r>
      <w:r>
        <w:t>Unity</w:t>
      </w:r>
      <w:r>
        <w:rPr>
          <w:rFonts w:hint="eastAsia"/>
        </w:rPr>
        <w:t xml:space="preserve"> Undo. </w:t>
      </w:r>
      <w:r>
        <w:t>You can undo your operations by selecting Edit-&gt;Undo or pressing hotkey</w:t>
      </w:r>
      <w:r w:rsidR="002838E8">
        <w:t xml:space="preserve"> (Ctrl-z or </w:t>
      </w:r>
      <w:proofErr w:type="spellStart"/>
      <w:r w:rsidR="002838E8">
        <w:t>cmd</w:t>
      </w:r>
      <w:proofErr w:type="spellEnd"/>
      <w:r w:rsidR="002838E8">
        <w:t>-z)</w:t>
      </w:r>
      <w:r>
        <w:t xml:space="preserve">. However, there’re certain limitations: </w:t>
      </w:r>
      <w:r w:rsidR="008D7B2F">
        <w:rPr>
          <w:rFonts w:hint="eastAsia"/>
        </w:rPr>
        <w:t>10 most recent operations (move, rotate</w:t>
      </w:r>
      <w:r>
        <w:rPr>
          <w:rFonts w:hint="eastAsia"/>
        </w:rPr>
        <w:t xml:space="preserve">, scale, extrusion, harden edge, </w:t>
      </w:r>
      <w:r w:rsidR="008D7B2F">
        <w:rPr>
          <w:rFonts w:hint="eastAsia"/>
        </w:rPr>
        <w:t>change material</w:t>
      </w:r>
      <w:r>
        <w:t xml:space="preserve"> and face removal</w:t>
      </w:r>
      <w:r w:rsidR="008D7B2F">
        <w:rPr>
          <w:rFonts w:hint="eastAsia"/>
        </w:rPr>
        <w:t>) will be recorded.</w:t>
      </w:r>
      <w:r w:rsidR="00803ADF">
        <w:t xml:space="preserve"> Redo is not supported yet, and if you try to redo anything it’ll will have unexpected results.</w:t>
      </w:r>
      <w:r w:rsidR="008D7B2F">
        <w:rPr>
          <w:rFonts w:hint="eastAsia"/>
        </w:rPr>
        <w:t xml:space="preserve"> </w:t>
      </w:r>
      <w:r w:rsidR="008D7B2F">
        <w:rPr>
          <w:rFonts w:hint="eastAsia"/>
          <w:b/>
          <w:bCs/>
        </w:rPr>
        <w:t xml:space="preserve">YOU HAVE TO QUIT </w:t>
      </w:r>
      <w:r w:rsidR="00285ADF">
        <w:rPr>
          <w:rFonts w:hint="eastAsia"/>
          <w:b/>
          <w:bCs/>
        </w:rPr>
        <w:t>MU</w:t>
      </w:r>
      <w:r w:rsidR="003220AF">
        <w:rPr>
          <w:rFonts w:hint="eastAsia"/>
          <w:b/>
          <w:bCs/>
        </w:rPr>
        <w:t xml:space="preserve"> MESH EDITOR</w:t>
      </w:r>
      <w:r w:rsidR="008D7B2F">
        <w:rPr>
          <w:rFonts w:hint="eastAsia"/>
          <w:b/>
          <w:bCs/>
        </w:rPr>
        <w:t xml:space="preserve"> BEFORE SAVING THE SCENE OR THESE UNDO RECORDS WILL CAUSE MESH LEAK!</w:t>
      </w:r>
    </w:p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B9172C" w:rsidRDefault="00B9172C"/>
    <w:p w:rsidR="00B9172C" w:rsidRDefault="00B9172C"/>
    <w:p w:rsidR="00B9172C" w:rsidRDefault="00B9172C"/>
    <w:p w:rsidR="00B9172C" w:rsidRDefault="00B9172C"/>
    <w:p w:rsidR="00B9172C" w:rsidRDefault="00B9172C"/>
    <w:p w:rsidR="00B9172C" w:rsidRDefault="00B9172C"/>
    <w:p w:rsidR="00B9172C" w:rsidRDefault="00B9172C"/>
    <w:p w:rsidR="00B9172C" w:rsidRDefault="00B9172C"/>
    <w:p w:rsidR="00B9172C" w:rsidRDefault="00B9172C"/>
    <w:p w:rsidR="00B9172C" w:rsidRDefault="00B9172C"/>
    <w:p w:rsidR="00B9172C" w:rsidRDefault="00B9172C"/>
    <w:p w:rsidR="00B9172C" w:rsidRPr="00B9172C" w:rsidRDefault="00B9172C"/>
    <w:p w:rsidR="00934BC9" w:rsidRDefault="00934BC9"/>
    <w:p w:rsidR="00934BC9" w:rsidRDefault="008D7B2F">
      <w:pPr>
        <w:pStyle w:val="1"/>
      </w:pPr>
      <w:r>
        <w:rPr>
          <w:rFonts w:hint="eastAsia"/>
        </w:rPr>
        <w:lastRenderedPageBreak/>
        <w:t>Editing Mode</w:t>
      </w:r>
    </w:p>
    <w:p w:rsidR="00934BC9" w:rsidRDefault="008D7B2F">
      <w:pPr>
        <w:pStyle w:val="3"/>
      </w:pPr>
      <w:r>
        <w:rPr>
          <w:rFonts w:hint="eastAsia"/>
        </w:rPr>
        <w:t>Object</w:t>
      </w:r>
    </w:p>
    <w:p w:rsidR="00934BC9" w:rsidRDefault="008D7B2F">
      <w:r>
        <w:rPr>
          <w:rFonts w:hint="eastAsia"/>
        </w:rPr>
        <w:t>Under Object mode, it does nothing specifically. Unity itself will handle all your operations</w:t>
      </w:r>
      <w:r w:rsidR="005A2498">
        <w:t xml:space="preserve"> as usual</w:t>
      </w:r>
      <w:r>
        <w:rPr>
          <w:rFonts w:hint="eastAsia"/>
        </w:rPr>
        <w:t xml:space="preserve">, </w:t>
      </w:r>
      <w:proofErr w:type="spellStart"/>
      <w:r w:rsidR="00285ADF">
        <w:t>mU</w:t>
      </w:r>
      <w:proofErr w:type="spellEnd"/>
      <w:r w:rsidR="003220AF">
        <w:rPr>
          <w:rFonts w:hint="eastAsia"/>
        </w:rPr>
        <w:t xml:space="preserve"> Mesh Editor</w:t>
      </w:r>
      <w:r>
        <w:rPr>
          <w:rFonts w:hint="eastAsia"/>
        </w:rPr>
        <w:t xml:space="preserve"> will not intercept any action.</w:t>
      </w:r>
    </w:p>
    <w:p w:rsidR="00934BC9" w:rsidRDefault="008D7B2F">
      <w:pPr>
        <w:pStyle w:val="3"/>
      </w:pPr>
      <w:r>
        <w:rPr>
          <w:rFonts w:hint="eastAsia"/>
        </w:rPr>
        <w:t>Vertex</w:t>
      </w:r>
    </w:p>
    <w:p w:rsidR="00934BC9" w:rsidRDefault="008D7B2F">
      <w:r>
        <w:rPr>
          <w:rFonts w:hint="eastAsia"/>
        </w:rPr>
        <w:t xml:space="preserve">Under vertex mode, you can edit vertices on a selected mesh. </w:t>
      </w:r>
      <w:proofErr w:type="spellStart"/>
      <w:proofErr w:type="gramStart"/>
      <w:r w:rsidR="00285ADF">
        <w:t>mU</w:t>
      </w:r>
      <w:proofErr w:type="spellEnd"/>
      <w:proofErr w:type="gramEnd"/>
      <w:r w:rsidR="003220AF">
        <w:rPr>
          <w:rFonts w:hint="eastAsia"/>
        </w:rPr>
        <w:t xml:space="preserve"> Mesh Editor</w:t>
      </w:r>
      <w:r>
        <w:rPr>
          <w:rFonts w:hint="eastAsia"/>
        </w:rPr>
        <w:t xml:space="preserve"> supports single/multiple vertex editing by tools provided on toolbar. </w:t>
      </w:r>
    </w:p>
    <w:p w:rsidR="00934BC9" w:rsidRDefault="008D7B2F">
      <w:pPr>
        <w:pStyle w:val="3"/>
      </w:pPr>
      <w:r>
        <w:rPr>
          <w:rFonts w:hint="eastAsia"/>
        </w:rPr>
        <w:t>Edge</w:t>
      </w:r>
    </w:p>
    <w:p w:rsidR="00934BC9" w:rsidRDefault="008D7B2F">
      <w:r>
        <w:rPr>
          <w:rFonts w:hint="eastAsia"/>
        </w:rPr>
        <w:t xml:space="preserve">Under edge mode, you can edit edges on a selected mesh. </w:t>
      </w:r>
      <w:proofErr w:type="spellStart"/>
      <w:proofErr w:type="gramStart"/>
      <w:r w:rsidR="00285ADF">
        <w:t>mU</w:t>
      </w:r>
      <w:proofErr w:type="spellEnd"/>
      <w:proofErr w:type="gramEnd"/>
      <w:r w:rsidR="003220AF">
        <w:rPr>
          <w:rFonts w:hint="eastAsia"/>
        </w:rPr>
        <w:t xml:space="preserve"> Mesh Editor</w:t>
      </w:r>
      <w:r>
        <w:rPr>
          <w:rFonts w:hint="eastAsia"/>
        </w:rPr>
        <w:t xml:space="preserve"> supports single/multiple edge editing by tools provided on toolbar. </w:t>
      </w:r>
    </w:p>
    <w:p w:rsidR="00934BC9" w:rsidRDefault="008D7B2F">
      <w:pPr>
        <w:pStyle w:val="3"/>
      </w:pPr>
      <w:r>
        <w:rPr>
          <w:rFonts w:hint="eastAsia"/>
        </w:rPr>
        <w:t>Face</w:t>
      </w:r>
    </w:p>
    <w:p w:rsidR="00934BC9" w:rsidRDefault="008D7B2F">
      <w:r>
        <w:rPr>
          <w:rFonts w:hint="eastAsia"/>
        </w:rPr>
        <w:t xml:space="preserve">Under face mode, you can edit faces on a selected mesh. </w:t>
      </w:r>
      <w:proofErr w:type="spellStart"/>
      <w:proofErr w:type="gramStart"/>
      <w:r w:rsidR="00285ADF">
        <w:t>mU</w:t>
      </w:r>
      <w:proofErr w:type="spellEnd"/>
      <w:proofErr w:type="gramEnd"/>
      <w:r w:rsidR="003220AF">
        <w:rPr>
          <w:rFonts w:hint="eastAsia"/>
        </w:rPr>
        <w:t xml:space="preserve"> Mesh Editor</w:t>
      </w:r>
      <w:r>
        <w:rPr>
          <w:rFonts w:hint="eastAsia"/>
        </w:rPr>
        <w:t xml:space="preserve"> supports single/multiple face editing by tools provided on toolbar. </w:t>
      </w:r>
    </w:p>
    <w:p w:rsidR="00934BC9" w:rsidRDefault="008D7B2F">
      <w:r>
        <w:rPr>
          <w:rFonts w:hint="eastAsia"/>
        </w:rPr>
        <w:t xml:space="preserve">In addition, </w:t>
      </w:r>
      <w:r w:rsidR="00285ADF">
        <w:rPr>
          <w:rFonts w:hint="eastAsia"/>
        </w:rPr>
        <w:t>MU</w:t>
      </w:r>
      <w:r w:rsidR="003220AF">
        <w:rPr>
          <w:rFonts w:hint="eastAsia"/>
        </w:rPr>
        <w:t xml:space="preserve"> Mesh Editor</w:t>
      </w:r>
      <w:r>
        <w:rPr>
          <w:rFonts w:hint="eastAsia"/>
        </w:rPr>
        <w:t xml:space="preserve"> provides some other face editing tools on main window. These tools will be grayed out unless you have at least one face selected.</w:t>
      </w:r>
    </w:p>
    <w:p w:rsidR="00934BC9" w:rsidRDefault="00934BC9"/>
    <w:p w:rsidR="00934BC9" w:rsidRDefault="008D7B2F">
      <w:pPr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Face Editing Tools:</w:t>
      </w:r>
    </w:p>
    <w:p w:rsidR="00934BC9" w:rsidRDefault="008D7B2F">
      <w:pPr>
        <w:rPr>
          <w:b/>
          <w:bCs/>
        </w:rPr>
      </w:pPr>
      <w:r>
        <w:rPr>
          <w:rFonts w:hint="eastAsia"/>
          <w:b/>
          <w:bCs/>
        </w:rPr>
        <w:t>Extrude:</w:t>
      </w:r>
    </w:p>
    <w:p w:rsidR="001739C2" w:rsidRDefault="00B9172C" w:rsidP="001739C2">
      <w:pPr>
        <w:keepNext/>
        <w:jc w:val="center"/>
      </w:pPr>
      <w:r>
        <w:rPr>
          <w:noProof/>
        </w:rPr>
        <w:drawing>
          <wp:inline distT="0" distB="0" distL="0" distR="0" wp14:anchorId="6B3994BD" wp14:editId="1B0BF945">
            <wp:extent cx="1323975" cy="581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C9" w:rsidRDefault="001739C2" w:rsidP="001739C2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Figure \* ARABIC </w:instrText>
      </w:r>
      <w:r w:rsidR="00D85A2E">
        <w:fldChar w:fldCharType="separate"/>
      </w:r>
      <w:r w:rsidR="00976F50">
        <w:rPr>
          <w:noProof/>
        </w:rPr>
        <w:t>8</w:t>
      </w:r>
      <w:r w:rsidR="00D85A2E">
        <w:rPr>
          <w:noProof/>
        </w:rPr>
        <w:fldChar w:fldCharType="end"/>
      </w:r>
      <w:r>
        <w:t xml:space="preserve"> Extrude Option</w:t>
      </w:r>
    </w:p>
    <w:p w:rsidR="00934BC9" w:rsidRDefault="008D7B2F">
      <w:r>
        <w:rPr>
          <w:rFonts w:hint="eastAsia"/>
        </w:rPr>
        <w:t>Keep Face Together: If selected, adjacent faces will be extruded together</w:t>
      </w:r>
      <w:r w:rsidR="00204FE2">
        <w:t xml:space="preserve"> and move towards the same direction</w:t>
      </w:r>
      <w:r>
        <w:rPr>
          <w:rFonts w:hint="eastAsia"/>
        </w:rPr>
        <w:t>. Otherwise each face will be extruded separately</w:t>
      </w:r>
      <w:r w:rsidR="005534B4">
        <w:t xml:space="preserve"> towards </w:t>
      </w:r>
      <w:r w:rsidR="00B62636">
        <w:t>its</w:t>
      </w:r>
      <w:r w:rsidR="005534B4">
        <w:t xml:space="preserve"> own normal</w:t>
      </w:r>
      <w:r w:rsidR="00831C65">
        <w:t xml:space="preserve"> direction</w:t>
      </w:r>
      <w:r>
        <w:rPr>
          <w:rFonts w:hint="eastAsia"/>
        </w:rPr>
        <w:t>.</w:t>
      </w:r>
    </w:p>
    <w:p w:rsidR="00AC5A58" w:rsidRDefault="00B9172C" w:rsidP="00AC5A58">
      <w:pPr>
        <w:keepNext/>
        <w:jc w:val="center"/>
      </w:pPr>
      <w:r>
        <w:rPr>
          <w:noProof/>
        </w:rPr>
        <w:drawing>
          <wp:inline distT="0" distB="0" distL="0" distR="0" wp14:anchorId="4A0BAF1E" wp14:editId="3D49FF4B">
            <wp:extent cx="1200150" cy="1274802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34" cy="128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C9" w:rsidRDefault="00AC5A58" w:rsidP="00AC5A58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Figure \* ARABIC </w:instrText>
      </w:r>
      <w:r w:rsidR="00D85A2E">
        <w:fldChar w:fldCharType="separate"/>
      </w:r>
      <w:r w:rsidR="00976F50">
        <w:rPr>
          <w:noProof/>
        </w:rPr>
        <w:t>9</w:t>
      </w:r>
      <w:r w:rsidR="00D85A2E">
        <w:rPr>
          <w:noProof/>
        </w:rPr>
        <w:fldChar w:fldCharType="end"/>
      </w:r>
      <w:r>
        <w:t xml:space="preserve"> Extruded Faces</w:t>
      </w:r>
    </w:p>
    <w:p w:rsidR="00934BC9" w:rsidRDefault="008D7B2F">
      <w:pPr>
        <w:rPr>
          <w:b/>
          <w:bCs/>
        </w:rPr>
      </w:pPr>
      <w:r>
        <w:rPr>
          <w:rFonts w:hint="eastAsia"/>
          <w:b/>
          <w:bCs/>
        </w:rPr>
        <w:lastRenderedPageBreak/>
        <w:t>Harden Face Edge:</w:t>
      </w:r>
    </w:p>
    <w:p w:rsidR="00934BC9" w:rsidRDefault="008D7B2F">
      <w:r>
        <w:rPr>
          <w:rFonts w:hint="eastAsia"/>
        </w:rPr>
        <w:t xml:space="preserve">Unity hardens edge by separating shared vertex and assign different </w:t>
      </w:r>
      <w:proofErr w:type="spellStart"/>
      <w:r>
        <w:rPr>
          <w:rFonts w:hint="eastAsia"/>
        </w:rPr>
        <w:t>normals</w:t>
      </w:r>
      <w:proofErr w:type="spellEnd"/>
      <w:r>
        <w:rPr>
          <w:rFonts w:hint="eastAsia"/>
        </w:rPr>
        <w:t xml:space="preserve">. This might cause visual glitch after an extrusion. Use this if you have unwanted soft edges or weird </w:t>
      </w:r>
      <w:proofErr w:type="spellStart"/>
      <w:r>
        <w:rPr>
          <w:rFonts w:hint="eastAsia"/>
        </w:rPr>
        <w:t>normals</w:t>
      </w:r>
      <w:proofErr w:type="spellEnd"/>
      <w:r>
        <w:rPr>
          <w:rFonts w:hint="eastAsia"/>
        </w:rPr>
        <w:t xml:space="preserve"> on the mesh.</w:t>
      </w:r>
    </w:p>
    <w:p w:rsidR="005E37A1" w:rsidRDefault="005E37A1" w:rsidP="005E37A1">
      <w:pPr>
        <w:keepNext/>
        <w:jc w:val="center"/>
      </w:pPr>
      <w:r>
        <w:rPr>
          <w:noProof/>
        </w:rPr>
        <w:drawing>
          <wp:inline distT="0" distB="0" distL="0" distR="0" wp14:anchorId="0BF9F6F2" wp14:editId="0F8363C8">
            <wp:extent cx="4467225" cy="1924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C9" w:rsidRDefault="005E37A1" w:rsidP="005E37A1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Figure \* ARABIC </w:instrText>
      </w:r>
      <w:r w:rsidR="00D85A2E">
        <w:fldChar w:fldCharType="separate"/>
      </w:r>
      <w:r w:rsidR="00976F50">
        <w:rPr>
          <w:noProof/>
        </w:rPr>
        <w:t>10</w:t>
      </w:r>
      <w:r w:rsidR="00D85A2E">
        <w:rPr>
          <w:noProof/>
        </w:rPr>
        <w:fldChar w:fldCharType="end"/>
      </w:r>
      <w:r>
        <w:t xml:space="preserve"> </w:t>
      </w:r>
      <w:r w:rsidRPr="00604E16">
        <w:t xml:space="preserve">Left: Incorrect Normal after Extrusion. Right: Fixed Hard Edge </w:t>
      </w:r>
      <w:proofErr w:type="spellStart"/>
      <w:r w:rsidRPr="00604E16">
        <w:t>Normals</w:t>
      </w:r>
      <w:proofErr w:type="spellEnd"/>
    </w:p>
    <w:p w:rsidR="005E37A1" w:rsidRDefault="005E37A1" w:rsidP="005E37A1">
      <w:pPr>
        <w:keepNext/>
        <w:jc w:val="center"/>
      </w:pPr>
      <w:r>
        <w:rPr>
          <w:noProof/>
        </w:rPr>
        <w:drawing>
          <wp:inline distT="0" distB="0" distL="0" distR="0" wp14:anchorId="71920EE7" wp14:editId="0B52B014">
            <wp:extent cx="2686050" cy="11906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C9" w:rsidRDefault="005E37A1" w:rsidP="005E37A1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Figure \* ARABIC </w:instrText>
      </w:r>
      <w:r w:rsidR="00D85A2E">
        <w:fldChar w:fldCharType="separate"/>
      </w:r>
      <w:r w:rsidR="00976F50">
        <w:rPr>
          <w:noProof/>
        </w:rPr>
        <w:t>11</w:t>
      </w:r>
      <w:r w:rsidR="00D85A2E">
        <w:rPr>
          <w:noProof/>
        </w:rPr>
        <w:fldChar w:fldCharType="end"/>
      </w:r>
      <w:r>
        <w:t xml:space="preserve"> Left: Soft Edge. Right: Hard Edge</w:t>
      </w:r>
    </w:p>
    <w:p w:rsidR="00934BC9" w:rsidRDefault="00934BC9"/>
    <w:p w:rsidR="005772E4" w:rsidRDefault="005772E4">
      <w:pPr>
        <w:rPr>
          <w:b/>
          <w:bCs/>
        </w:rPr>
      </w:pPr>
      <w:r>
        <w:rPr>
          <w:b/>
          <w:bCs/>
        </w:rPr>
        <w:t>Delete:</w:t>
      </w:r>
    </w:p>
    <w:p w:rsidR="005772E4" w:rsidRDefault="005772E4" w:rsidP="005772E4">
      <w:r>
        <w:rPr>
          <w:rFonts w:hint="eastAsia"/>
        </w:rPr>
        <w:t xml:space="preserve">Press </w:t>
      </w:r>
      <w:r>
        <w:t>“</w:t>
      </w:r>
      <w:r w:rsidR="001374F9">
        <w:t>d</w:t>
      </w:r>
      <w:r>
        <w:t>elete” key to remove currently selected faces.</w:t>
      </w:r>
    </w:p>
    <w:p w:rsidR="005772E4" w:rsidRDefault="005772E4"/>
    <w:p w:rsidR="00934BC9" w:rsidRDefault="008D7B2F">
      <w:pPr>
        <w:rPr>
          <w:b/>
          <w:bCs/>
        </w:rPr>
      </w:pPr>
      <w:r>
        <w:rPr>
          <w:rFonts w:hint="eastAsia"/>
          <w:b/>
          <w:bCs/>
        </w:rPr>
        <w:t>Change Face Materials (experimental):</w:t>
      </w:r>
    </w:p>
    <w:p w:rsidR="00934BC9" w:rsidRDefault="001833B8">
      <w:pPr>
        <w:rPr>
          <w:i/>
          <w:iCs/>
        </w:rPr>
      </w:pPr>
      <w:r>
        <w:rPr>
          <w:i/>
          <w:iCs/>
        </w:rPr>
        <w:t xml:space="preserve">Warning: Using this function before other face editing tool (extrude, harden edge) might cause unwanted result. Please </w:t>
      </w:r>
      <w:r w:rsidR="00BD1983">
        <w:rPr>
          <w:i/>
          <w:iCs/>
        </w:rPr>
        <w:t xml:space="preserve">use it </w:t>
      </w:r>
      <w:r>
        <w:rPr>
          <w:i/>
          <w:iCs/>
        </w:rPr>
        <w:t>after finishing editing the mesh.</w:t>
      </w:r>
    </w:p>
    <w:p w:rsidR="00934BC9" w:rsidRDefault="001833B8">
      <w:pPr>
        <w:rPr>
          <w:i/>
          <w:iCs/>
        </w:rPr>
      </w:pPr>
      <w:r>
        <w:rPr>
          <w:i/>
          <w:iCs/>
        </w:rPr>
        <w:t>Change material for se</w:t>
      </w:r>
      <w:r w:rsidR="009839FE">
        <w:rPr>
          <w:i/>
          <w:iCs/>
        </w:rPr>
        <w:t>lected faces</w:t>
      </w:r>
    </w:p>
    <w:p w:rsidR="00934BC9" w:rsidRDefault="00934BC9"/>
    <w:p w:rsidR="00934BC9" w:rsidRDefault="008D7B2F">
      <w:r>
        <w:rPr>
          <w:rFonts w:hint="eastAsia"/>
        </w:rPr>
        <w:t>Create New Material:</w:t>
      </w:r>
    </w:p>
    <w:p w:rsidR="00934BC9" w:rsidRDefault="00B9172C">
      <w:r>
        <w:rPr>
          <w:noProof/>
        </w:rPr>
        <w:drawing>
          <wp:inline distT="0" distB="0" distL="0" distR="0">
            <wp:extent cx="3343275" cy="428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C9" w:rsidRDefault="008D7B2F">
      <w:r>
        <w:rPr>
          <w:rFonts w:hint="eastAsia"/>
        </w:rPr>
        <w:t xml:space="preserve">Create and assign a new material to selected faces. The default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is "Diffuse". You can change saving path by typing in 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 xml:space="preserve"> or browsing. The containing folder has to be within Assets folder of this project.</w:t>
      </w:r>
    </w:p>
    <w:p w:rsidR="00934BC9" w:rsidRDefault="00934BC9"/>
    <w:p w:rsidR="00934BC9" w:rsidRDefault="008D7B2F">
      <w:r>
        <w:rPr>
          <w:rFonts w:hint="eastAsia"/>
        </w:rPr>
        <w:t>Not Create New Material:</w:t>
      </w:r>
    </w:p>
    <w:p w:rsidR="00934BC9" w:rsidRDefault="00B9172C">
      <w:r>
        <w:rPr>
          <w:noProof/>
        </w:rPr>
        <w:drawing>
          <wp:inline distT="0" distB="0" distL="0" distR="0">
            <wp:extent cx="3295650" cy="4095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C9" w:rsidRDefault="008D7B2F">
      <w:r>
        <w:rPr>
          <w:rFonts w:hint="eastAsia"/>
        </w:rPr>
        <w:t xml:space="preserve">Select and assign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existing material to selected faces. </w:t>
      </w:r>
    </w:p>
    <w:p w:rsidR="009839FE" w:rsidRDefault="009839FE" w:rsidP="009839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DE2CBE" wp14:editId="6C675228">
            <wp:extent cx="4210050" cy="2019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C9" w:rsidRDefault="009839FE" w:rsidP="009839FE">
      <w:pPr>
        <w:pStyle w:val="a6"/>
        <w:jc w:val="center"/>
      </w:pPr>
      <w:r>
        <w:t xml:space="preserve">Figure </w:t>
      </w:r>
      <w:r w:rsidR="00D85A2E">
        <w:fldChar w:fldCharType="begin"/>
      </w:r>
      <w:r w:rsidR="00D85A2E">
        <w:instrText xml:space="preserve"> SEQ Figure \* ARABIC </w:instrText>
      </w:r>
      <w:r w:rsidR="00D85A2E">
        <w:fldChar w:fldCharType="separate"/>
      </w:r>
      <w:r w:rsidR="00976F50">
        <w:rPr>
          <w:noProof/>
        </w:rPr>
        <w:t>12</w:t>
      </w:r>
      <w:r w:rsidR="00D85A2E">
        <w:rPr>
          <w:noProof/>
        </w:rPr>
        <w:fldChar w:fldCharType="end"/>
      </w:r>
      <w:r>
        <w:t xml:space="preserve"> Left: Before Changing Material. Right: After Changing Material</w:t>
      </w:r>
    </w:p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34BC9" w:rsidRDefault="00934BC9"/>
    <w:p w:rsidR="009839FE" w:rsidRDefault="009839FE"/>
    <w:p w:rsidR="009839FE" w:rsidRDefault="009839FE"/>
    <w:p w:rsidR="009839FE" w:rsidRDefault="009839FE"/>
    <w:p w:rsidR="009839FE" w:rsidRDefault="009839FE"/>
    <w:p w:rsidR="009839FE" w:rsidRDefault="009839FE"/>
    <w:p w:rsidR="009839FE" w:rsidRDefault="009839FE"/>
    <w:p w:rsidR="009839FE" w:rsidRDefault="009839FE"/>
    <w:p w:rsidR="009839FE" w:rsidRDefault="009839FE"/>
    <w:p w:rsidR="009839FE" w:rsidRDefault="009839FE"/>
    <w:p w:rsidR="00934BC9" w:rsidRDefault="00934BC9"/>
    <w:p w:rsidR="00934BC9" w:rsidRDefault="00934BC9"/>
    <w:p w:rsidR="00934BC9" w:rsidRDefault="00934BC9"/>
    <w:p w:rsidR="00934BC9" w:rsidRDefault="008D7B2F">
      <w:pPr>
        <w:pStyle w:val="1"/>
      </w:pPr>
      <w:proofErr w:type="spellStart"/>
      <w:r>
        <w:rPr>
          <w:rFonts w:hint="eastAsia"/>
        </w:rPr>
        <w:lastRenderedPageBreak/>
        <w:t>Changelogs</w:t>
      </w:r>
      <w:proofErr w:type="spellEnd"/>
    </w:p>
    <w:p w:rsidR="00934BC9" w:rsidRDefault="008D7B2F">
      <w:r>
        <w:rPr>
          <w:rFonts w:hint="eastAsia"/>
        </w:rPr>
        <w:t>2014-08-</w:t>
      </w:r>
      <w:r w:rsidR="00285ADF">
        <w:t>11</w:t>
      </w:r>
      <w:r>
        <w:rPr>
          <w:rFonts w:hint="eastAsia"/>
        </w:rPr>
        <w:t xml:space="preserve"> Version 1.0</w:t>
      </w:r>
    </w:p>
    <w:p w:rsidR="00934BC9" w:rsidRDefault="008D7B2F">
      <w:r>
        <w:rPr>
          <w:rFonts w:hint="eastAsia"/>
        </w:rPr>
        <w:t>- Vertex/edge/face editing</w:t>
      </w:r>
    </w:p>
    <w:p w:rsidR="00934BC9" w:rsidRDefault="008D7B2F">
      <w:r>
        <w:rPr>
          <w:rFonts w:hint="eastAsia"/>
        </w:rPr>
        <w:t>- Move/scale/rotate operation</w:t>
      </w:r>
    </w:p>
    <w:p w:rsidR="00934BC9" w:rsidRDefault="008D7B2F">
      <w:r>
        <w:rPr>
          <w:rFonts w:hint="eastAsia"/>
        </w:rPr>
        <w:t>- Face extrude/harden edge/change material</w:t>
      </w:r>
      <w:r w:rsidR="007274EF">
        <w:t>/delete</w:t>
      </w:r>
    </w:p>
    <w:p w:rsidR="008D7B2F" w:rsidRDefault="001021A7">
      <w:r>
        <w:rPr>
          <w:rFonts w:hint="eastAsia"/>
        </w:rPr>
        <w:t>- Save mesh to disk</w:t>
      </w:r>
    </w:p>
    <w:sectPr w:rsidR="008D7B2F" w:rsidSect="00B9172C">
      <w:footerReference w:type="default" r:id="rId22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A2E" w:rsidRDefault="00D85A2E" w:rsidP="00B9172C">
      <w:r>
        <w:separator/>
      </w:r>
    </w:p>
  </w:endnote>
  <w:endnote w:type="continuationSeparator" w:id="0">
    <w:p w:rsidR="00D85A2E" w:rsidRDefault="00D85A2E" w:rsidP="00B91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A48" w:rsidRDefault="00D85A2E" w:rsidP="00AF4A48">
    <w:pPr>
      <w:pStyle w:val="a5"/>
      <w:tabs>
        <w:tab w:val="clear" w:pos="4153"/>
        <w:tab w:val="clear" w:pos="8306"/>
        <w:tab w:val="left" w:pos="7560"/>
      </w:tabs>
    </w:pPr>
    <w:sdt>
      <w:sdtPr>
        <w:id w:val="-527870794"/>
        <w:docPartObj>
          <w:docPartGallery w:val="Page Numbers (Bottom of Page)"/>
          <w:docPartUnique/>
        </w:docPartObj>
      </w:sdtPr>
      <w:sdtEndPr/>
      <w:sdtContent>
        <w:r w:rsidR="00AF4A48">
          <w:fldChar w:fldCharType="begin"/>
        </w:r>
        <w:r w:rsidR="00AF4A48">
          <w:instrText>PAGE   \* MERGEFORMAT</w:instrText>
        </w:r>
        <w:r w:rsidR="00AF4A48">
          <w:fldChar w:fldCharType="separate"/>
        </w:r>
        <w:r w:rsidR="00285ADF">
          <w:rPr>
            <w:noProof/>
          </w:rPr>
          <w:t>3</w:t>
        </w:r>
        <w:r w:rsidR="00AF4A48">
          <w:fldChar w:fldCharType="end"/>
        </w:r>
      </w:sdtContent>
    </w:sdt>
    <w:r w:rsidR="00AF4A48">
      <w:tab/>
      <w:t xml:space="preserve">Mesh Editor by </w:t>
    </w:r>
    <w:proofErr w:type="spellStart"/>
    <w:r w:rsidR="00AF4A48">
      <w:t>Jihui</w:t>
    </w:r>
    <w:proofErr w:type="spellEnd"/>
    <w:r w:rsidR="00AF4A48">
      <w:t xml:space="preserve"> </w:t>
    </w:r>
    <w:proofErr w:type="spellStart"/>
    <w:r w:rsidR="00AF4A48">
      <w:t>Shentu</w:t>
    </w:r>
    <w:proofErr w:type="spellEnd"/>
  </w:p>
  <w:p w:rsidR="00AC2608" w:rsidRDefault="00AC260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A2E" w:rsidRDefault="00D85A2E" w:rsidP="00B9172C">
      <w:r>
        <w:separator/>
      </w:r>
    </w:p>
  </w:footnote>
  <w:footnote w:type="continuationSeparator" w:id="0">
    <w:p w:rsidR="00D85A2E" w:rsidRDefault="00D85A2E" w:rsidP="00B91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4735"/>
    <w:rsid w:val="001021A7"/>
    <w:rsid w:val="001242A8"/>
    <w:rsid w:val="001374F9"/>
    <w:rsid w:val="00172A27"/>
    <w:rsid w:val="001739C2"/>
    <w:rsid w:val="001833B8"/>
    <w:rsid w:val="001977DB"/>
    <w:rsid w:val="00204FE2"/>
    <w:rsid w:val="002838E8"/>
    <w:rsid w:val="00285ADF"/>
    <w:rsid w:val="00297F18"/>
    <w:rsid w:val="003220AF"/>
    <w:rsid w:val="00343BA9"/>
    <w:rsid w:val="003C4E84"/>
    <w:rsid w:val="004F3544"/>
    <w:rsid w:val="0051080A"/>
    <w:rsid w:val="005534B4"/>
    <w:rsid w:val="005772E4"/>
    <w:rsid w:val="005A2498"/>
    <w:rsid w:val="005E37A1"/>
    <w:rsid w:val="005F6856"/>
    <w:rsid w:val="007274EF"/>
    <w:rsid w:val="00780A99"/>
    <w:rsid w:val="00803ADF"/>
    <w:rsid w:val="00825B9B"/>
    <w:rsid w:val="00831C65"/>
    <w:rsid w:val="00881E9C"/>
    <w:rsid w:val="008D7B2F"/>
    <w:rsid w:val="00934BC9"/>
    <w:rsid w:val="00976F50"/>
    <w:rsid w:val="009839FE"/>
    <w:rsid w:val="00AC2608"/>
    <w:rsid w:val="00AC5A58"/>
    <w:rsid w:val="00AF4A48"/>
    <w:rsid w:val="00B37AEE"/>
    <w:rsid w:val="00B55133"/>
    <w:rsid w:val="00B62636"/>
    <w:rsid w:val="00B9172C"/>
    <w:rsid w:val="00BD1983"/>
    <w:rsid w:val="00C809AB"/>
    <w:rsid w:val="00C87E11"/>
    <w:rsid w:val="00CC4FB7"/>
    <w:rsid w:val="00CC6114"/>
    <w:rsid w:val="00D072DF"/>
    <w:rsid w:val="00D85A2E"/>
    <w:rsid w:val="00E4121A"/>
    <w:rsid w:val="00E50CA1"/>
    <w:rsid w:val="00F7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67561A-5A59-4731-B2F6-C661C584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annotation text"/>
    <w:basedOn w:val="a"/>
    <w:pPr>
      <w:jc w:val="left"/>
    </w:p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caption"/>
    <w:basedOn w:val="a"/>
    <w:next w:val="a"/>
    <w:uiPriority w:val="35"/>
    <w:unhideWhenUsed/>
    <w:qFormat/>
    <w:rsid w:val="00CC4FB7"/>
    <w:rPr>
      <w:rFonts w:asciiTheme="majorHAnsi" w:eastAsia="黑体" w:hAnsiTheme="majorHAnsi" w:cstheme="majorBidi"/>
      <w:sz w:val="20"/>
    </w:rPr>
  </w:style>
  <w:style w:type="character" w:customStyle="1" w:styleId="Char">
    <w:name w:val="页眉 Char"/>
    <w:basedOn w:val="a0"/>
    <w:link w:val="a3"/>
    <w:uiPriority w:val="99"/>
    <w:rsid w:val="00AC2608"/>
    <w:rPr>
      <w:kern w:val="2"/>
      <w:sz w:val="18"/>
    </w:rPr>
  </w:style>
  <w:style w:type="character" w:customStyle="1" w:styleId="Char0">
    <w:name w:val="页脚 Char"/>
    <w:basedOn w:val="a0"/>
    <w:link w:val="a5"/>
    <w:uiPriority w:val="99"/>
    <w:rsid w:val="00AC2608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Microsoft\Windows\Start%20Menu\Programs\Microsoft%20Office%202013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CE32-37B7-41D3-8A6C-07A9021F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41</TotalTime>
  <Pages>9</Pages>
  <Words>873</Words>
  <Characters>4978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Mesh Editor for Unity User Manual</dc:title>
  <dc:subject/>
  <dc:creator>jihuishentu</dc:creator>
  <cp:keywords/>
  <dc:description/>
  <cp:lastModifiedBy>jihuishentu(申屠季辉)</cp:lastModifiedBy>
  <cp:revision>12</cp:revision>
  <cp:lastPrinted>2014-08-08T09:37:00Z</cp:lastPrinted>
  <dcterms:created xsi:type="dcterms:W3CDTF">2014-08-11T02:45:00Z</dcterms:created>
  <dcterms:modified xsi:type="dcterms:W3CDTF">2014-08-11T03:42:00Z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2052-8.1.0.3000</vt:lpwstr>
  </property>
</Properties>
</file>